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E34AC" w14:textId="28004DFE" w:rsidR="00365F05" w:rsidRPr="00365F05" w:rsidRDefault="00365F05" w:rsidP="00365F05">
      <w:pPr>
        <w:ind w:left="360"/>
        <w:rPr>
          <w:b/>
        </w:rPr>
      </w:pPr>
      <w:r w:rsidRPr="00365F05">
        <w:rPr>
          <w:b/>
        </w:rPr>
        <w:t>Screen vragen</w:t>
      </w:r>
      <w:r w:rsidR="004C578A">
        <w:rPr>
          <w:b/>
        </w:rPr>
        <w:t xml:space="preserve"> (bepalen of het interview nuttig is)</w:t>
      </w:r>
      <w:r w:rsidRPr="00365F05">
        <w:rPr>
          <w:b/>
        </w:rPr>
        <w:t>:</w:t>
      </w:r>
    </w:p>
    <w:p w14:paraId="36478287" w14:textId="33D8AAFA" w:rsidR="00365F05" w:rsidRDefault="00365F05" w:rsidP="00365F05">
      <w:pPr>
        <w:ind w:left="360"/>
      </w:pPr>
      <w:r>
        <w:t xml:space="preserve">- Zijn jullie </w:t>
      </w:r>
      <w:r w:rsidR="004C578A">
        <w:t xml:space="preserve">getrouwd </w:t>
      </w:r>
      <w:r>
        <w:t xml:space="preserve">of gaan jullie </w:t>
      </w:r>
      <w:r w:rsidR="00860552">
        <w:t>binnenkort</w:t>
      </w:r>
      <w:r>
        <w:t xml:space="preserve"> trouwen?</w:t>
      </w:r>
    </w:p>
    <w:p w14:paraId="706738ED" w14:textId="77777777" w:rsidR="00365F05" w:rsidRDefault="00365F05" w:rsidP="00365F05">
      <w:pPr>
        <w:ind w:left="360"/>
      </w:pPr>
      <w:r>
        <w:t>- Hebben jullie contact gehad met de gemeente hierover?</w:t>
      </w:r>
    </w:p>
    <w:p w14:paraId="42FFCBAB" w14:textId="77777777" w:rsidR="00365F05" w:rsidRDefault="00365F05" w:rsidP="00365F05">
      <w:pPr>
        <w:ind w:left="360"/>
      </w:pPr>
    </w:p>
    <w:p w14:paraId="0ECBF3B8" w14:textId="346266C3" w:rsidR="00365F05" w:rsidRPr="00365F05" w:rsidRDefault="00AA73E9" w:rsidP="00365F05">
      <w:pPr>
        <w:ind w:left="360"/>
        <w:rPr>
          <w:b/>
        </w:rPr>
      </w:pPr>
      <w:r>
        <w:rPr>
          <w:b/>
        </w:rPr>
        <w:t>Doel</w:t>
      </w:r>
      <w:r w:rsidR="00365F05" w:rsidRPr="00365F05">
        <w:rPr>
          <w:b/>
        </w:rPr>
        <w:t>:</w:t>
      </w:r>
    </w:p>
    <w:p w14:paraId="6A35246D" w14:textId="3E0D0AF3" w:rsidR="00365F05" w:rsidRPr="00365F05" w:rsidRDefault="00AA73E9" w:rsidP="00365F05">
      <w:pPr>
        <w:ind w:left="360"/>
      </w:pPr>
      <w:r>
        <w:t>-</w:t>
      </w:r>
      <w:r w:rsidR="00365F05">
        <w:t>Waarom zijn jullie getrouwd?</w:t>
      </w:r>
    </w:p>
    <w:p w14:paraId="13C36A7A" w14:textId="1569EA64" w:rsidR="00365F05" w:rsidRDefault="00AA73E9" w:rsidP="00365F05">
      <w:pPr>
        <w:ind w:left="360"/>
      </w:pPr>
      <w:r>
        <w:t>-</w:t>
      </w:r>
      <w:r w:rsidR="00365F05">
        <w:t>Wat is er voor jullie het belangrijkste bij het trouwen?</w:t>
      </w:r>
    </w:p>
    <w:p w14:paraId="4AD88DFB" w14:textId="006A0EA0" w:rsidR="00365F05" w:rsidRDefault="00AA73E9" w:rsidP="00365F05">
      <w:pPr>
        <w:ind w:left="360"/>
      </w:pPr>
      <w:r>
        <w:t>-</w:t>
      </w:r>
      <w:r w:rsidR="00901683">
        <w:t>Hoe ziet jullie ide</w:t>
      </w:r>
      <w:r w:rsidR="00365F05">
        <w:t xml:space="preserve">ale manier </w:t>
      </w:r>
      <w:r w:rsidR="00200AAB">
        <w:t>eruit</w:t>
      </w:r>
      <w:r w:rsidR="00365F05">
        <w:t xml:space="preserve"> om te gaan trouwen?</w:t>
      </w:r>
    </w:p>
    <w:p w14:paraId="70CBB0D8" w14:textId="6648CF14" w:rsidR="00365F05" w:rsidRDefault="00AA73E9" w:rsidP="00365F05">
      <w:pPr>
        <w:ind w:left="360"/>
      </w:pPr>
      <w:r>
        <w:t>-</w:t>
      </w:r>
      <w:r w:rsidR="00365F05">
        <w:t xml:space="preserve">Wat zouden jullie ideaal </w:t>
      </w:r>
      <w:r w:rsidR="004C578A">
        <w:t xml:space="preserve">vinden om het </w:t>
      </w:r>
      <w:r w:rsidR="00365F05">
        <w:t>trouwen te regelen via de gemeente?</w:t>
      </w:r>
    </w:p>
    <w:p w14:paraId="514C466E" w14:textId="77777777" w:rsidR="00365F05" w:rsidRDefault="00365F05" w:rsidP="00365F05">
      <w:pPr>
        <w:ind w:left="360"/>
      </w:pPr>
    </w:p>
    <w:p w14:paraId="4BBE05BE" w14:textId="53EF3339" w:rsidR="00AA73E9" w:rsidRPr="00AA73E9" w:rsidRDefault="00AA73E9" w:rsidP="00365F05">
      <w:pPr>
        <w:ind w:left="360"/>
        <w:rPr>
          <w:b/>
        </w:rPr>
      </w:pPr>
      <w:r w:rsidRPr="00AA73E9">
        <w:rPr>
          <w:b/>
        </w:rPr>
        <w:t>Gemeente:</w:t>
      </w:r>
    </w:p>
    <w:p w14:paraId="7636BC74" w14:textId="68121854" w:rsidR="00365F05" w:rsidRDefault="00AA73E9" w:rsidP="00365F05">
      <w:pPr>
        <w:ind w:left="360"/>
      </w:pPr>
      <w:r>
        <w:t>-</w:t>
      </w:r>
      <w:r w:rsidR="00365F05">
        <w:t xml:space="preserve">Hoe kwamen jullie bij de gemeente terecht om </w:t>
      </w:r>
      <w:r w:rsidR="004038CB">
        <w:t>jullie trouwzaken te regelen</w:t>
      </w:r>
      <w:r w:rsidR="00365F05">
        <w:t>?</w:t>
      </w:r>
    </w:p>
    <w:p w14:paraId="7561188B" w14:textId="1F15287E" w:rsidR="00365F05" w:rsidRDefault="00AA73E9" w:rsidP="00365F05">
      <w:pPr>
        <w:ind w:left="360"/>
      </w:pPr>
      <w:r>
        <w:t>-</w:t>
      </w:r>
      <w:r w:rsidR="00365F05">
        <w:t xml:space="preserve">Wisten jullie van </w:t>
      </w:r>
      <w:r w:rsidR="004C578A">
        <w:t>tevoren</w:t>
      </w:r>
      <w:r w:rsidR="00365F05">
        <w:t xml:space="preserve"> dat er contact gezocht moest worden met de gemeente?</w:t>
      </w:r>
    </w:p>
    <w:p w14:paraId="28F782BC" w14:textId="352837ED" w:rsidR="00365F05" w:rsidRPr="008E51C3" w:rsidRDefault="00AA73E9" w:rsidP="00365F05">
      <w:pPr>
        <w:ind w:left="360"/>
      </w:pPr>
      <w:r w:rsidRPr="008E51C3">
        <w:t>-</w:t>
      </w:r>
      <w:r w:rsidR="00901683" w:rsidRPr="008E51C3">
        <w:t>Hoe kwamen jullie in contact met de</w:t>
      </w:r>
      <w:r w:rsidR="004C578A" w:rsidRPr="008E51C3">
        <w:t xml:space="preserve"> </w:t>
      </w:r>
      <w:r w:rsidR="00365F05" w:rsidRPr="008E51C3">
        <w:t>geme</w:t>
      </w:r>
      <w:r w:rsidR="004C578A" w:rsidRPr="008E51C3">
        <w:t>e</w:t>
      </w:r>
      <w:r w:rsidR="00365F05" w:rsidRPr="008E51C3">
        <w:t>nte?</w:t>
      </w:r>
    </w:p>
    <w:p w14:paraId="710A28F5" w14:textId="0219754B" w:rsidR="00365F05" w:rsidRPr="008E51C3" w:rsidRDefault="00AA73E9" w:rsidP="004038CB">
      <w:pPr>
        <w:ind w:left="360"/>
      </w:pPr>
      <w:r w:rsidRPr="008E51C3">
        <w:t>-</w:t>
      </w:r>
      <w:r w:rsidR="00365F05" w:rsidRPr="008E51C3">
        <w:t xml:space="preserve">Hoe ging dit contact? </w:t>
      </w:r>
    </w:p>
    <w:p w14:paraId="4943652A" w14:textId="1503D360" w:rsidR="0012566A" w:rsidRPr="008E51C3" w:rsidRDefault="0012566A" w:rsidP="0012566A">
      <w:pPr>
        <w:ind w:left="360"/>
      </w:pPr>
      <w:r w:rsidRPr="008E51C3">
        <w:rPr>
          <w:b/>
        </w:rPr>
        <w:t>-</w:t>
      </w:r>
      <w:r w:rsidRPr="008E51C3">
        <w:t xml:space="preserve">Hoe vond je informatie over wat je </w:t>
      </w:r>
      <w:r w:rsidR="004038CB" w:rsidRPr="008E51C3">
        <w:t xml:space="preserve">bij de Gemeente moest regelen </w:t>
      </w:r>
      <w:r w:rsidRPr="008E51C3">
        <w:t>om te gaan trouwen?</w:t>
      </w:r>
    </w:p>
    <w:p w14:paraId="02DD14D8" w14:textId="6E70B50E" w:rsidR="004C578A" w:rsidRPr="008E51C3" w:rsidRDefault="004C578A" w:rsidP="004C578A">
      <w:pPr>
        <w:ind w:left="360"/>
      </w:pPr>
      <w:r w:rsidRPr="008E51C3">
        <w:t>-Voor wat voor manier van trouwen bij de Gemeente heb je gekozen? Gratis/Simpel/Ceremonieel? Wat was de basis van die keuze?</w:t>
      </w:r>
    </w:p>
    <w:p w14:paraId="01CBCF51" w14:textId="77777777" w:rsidR="004C578A" w:rsidRPr="008E51C3" w:rsidRDefault="004C578A" w:rsidP="00365F05">
      <w:pPr>
        <w:ind w:left="360"/>
      </w:pPr>
    </w:p>
    <w:p w14:paraId="2730086D" w14:textId="78BFF87D" w:rsidR="00AA73E9" w:rsidRPr="008E51C3" w:rsidRDefault="00AA73E9" w:rsidP="00365F05">
      <w:pPr>
        <w:ind w:left="360"/>
        <w:rPr>
          <w:b/>
        </w:rPr>
      </w:pPr>
      <w:r w:rsidRPr="008E51C3">
        <w:rPr>
          <w:b/>
        </w:rPr>
        <w:t>Trouwproces:</w:t>
      </w:r>
    </w:p>
    <w:p w14:paraId="1C6DBB5E" w14:textId="6A0A5CE1" w:rsidR="0012566A" w:rsidRPr="008E51C3" w:rsidRDefault="0012566A" w:rsidP="00365F05">
      <w:pPr>
        <w:ind w:left="360"/>
        <w:rPr>
          <w:i/>
        </w:rPr>
      </w:pPr>
      <w:r w:rsidRPr="008E51C3">
        <w:rPr>
          <w:i/>
        </w:rPr>
        <w:t>Bij elke vraag kan toegevoegd worden: Hoe ging dat?</w:t>
      </w:r>
    </w:p>
    <w:p w14:paraId="5BB021C3" w14:textId="09BF29C4" w:rsidR="00CB37C7" w:rsidRPr="008E51C3" w:rsidRDefault="00CB37C7" w:rsidP="00365F05">
      <w:pPr>
        <w:ind w:left="360"/>
      </w:pPr>
      <w:r w:rsidRPr="008E51C3">
        <w:t xml:space="preserve">-Wanneer hebben jullie je voorgenomen huwelijk (ondertrouw) gemeld bij de Gemeente? </w:t>
      </w:r>
    </w:p>
    <w:p w14:paraId="3E39D673" w14:textId="6D286284" w:rsidR="004C578A" w:rsidRPr="008E51C3" w:rsidRDefault="004C578A" w:rsidP="00365F05">
      <w:pPr>
        <w:ind w:left="360"/>
      </w:pPr>
      <w:r w:rsidRPr="008E51C3">
        <w:t xml:space="preserve">-Wanneer hebben jullie de trouwdatum met de Gemeente </w:t>
      </w:r>
      <w:r w:rsidR="00860552" w:rsidRPr="008E51C3">
        <w:t>in</w:t>
      </w:r>
      <w:r w:rsidRPr="008E51C3">
        <w:t>gepland?</w:t>
      </w:r>
      <w:r w:rsidR="00860552" w:rsidRPr="008E51C3">
        <w:t xml:space="preserve"> </w:t>
      </w:r>
      <w:r w:rsidR="00831E3D" w:rsidRPr="008E51C3">
        <w:t>En hoeveel tijd zat er tussen de melding voorgenomen huwelijk en het voltooien van het trouwen?</w:t>
      </w:r>
    </w:p>
    <w:p w14:paraId="1C6711FA" w14:textId="59EC5D65" w:rsidR="00CB37C7" w:rsidRPr="008E51C3" w:rsidRDefault="00CB37C7" w:rsidP="00CB37C7">
      <w:pPr>
        <w:ind w:left="360"/>
      </w:pPr>
      <w:r w:rsidRPr="008E51C3">
        <w:t xml:space="preserve">-Hoe hebben jullie het geregeld met de achternamen?  Wanneer </w:t>
      </w:r>
      <w:r w:rsidR="004C578A" w:rsidRPr="008E51C3">
        <w:t xml:space="preserve">en hoe </w:t>
      </w:r>
      <w:r w:rsidRPr="008E51C3">
        <w:t>hebben jullie dat doorgegeven aan de Gemeente?</w:t>
      </w:r>
    </w:p>
    <w:p w14:paraId="39296456" w14:textId="435D9E03" w:rsidR="00CB37C7" w:rsidRPr="008E51C3" w:rsidRDefault="00CB37C7" w:rsidP="00CB37C7">
      <w:pPr>
        <w:ind w:left="360"/>
      </w:pPr>
      <w:r w:rsidRPr="008E51C3">
        <w:t xml:space="preserve">-Hoe hebben jullie het geregeld met de trouwambtenaar? </w:t>
      </w:r>
      <w:r w:rsidR="004C578A" w:rsidRPr="008E51C3">
        <w:t xml:space="preserve">Wanneer en hoe </w:t>
      </w:r>
      <w:r w:rsidRPr="008E51C3">
        <w:t>hebben jullie dat doorgegeven aan de Gemeente?</w:t>
      </w:r>
    </w:p>
    <w:p w14:paraId="03FAF9C8" w14:textId="4DAA982A" w:rsidR="00CB37C7" w:rsidRPr="008E51C3" w:rsidRDefault="00CB37C7" w:rsidP="00CB37C7">
      <w:pPr>
        <w:ind w:left="360"/>
      </w:pPr>
      <w:r w:rsidRPr="008E51C3">
        <w:t xml:space="preserve">-Hoe hebben jullie het geregeld met de trouwlocatie? </w:t>
      </w:r>
      <w:r w:rsidR="004C578A" w:rsidRPr="008E51C3">
        <w:t xml:space="preserve">Wanneer en hoe </w:t>
      </w:r>
      <w:r w:rsidRPr="008E51C3">
        <w:t>hebben jullie dat doorgegeven aan de Gemeente?</w:t>
      </w:r>
    </w:p>
    <w:p w14:paraId="4E4D2C85" w14:textId="1FEB3FE4" w:rsidR="00CB37C7" w:rsidRPr="008E51C3" w:rsidRDefault="00CB37C7" w:rsidP="00CB37C7">
      <w:pPr>
        <w:ind w:left="360"/>
      </w:pPr>
      <w:r w:rsidRPr="008E51C3">
        <w:t xml:space="preserve">-Hoe hebben jullie het geregeld met de trouwdatum? </w:t>
      </w:r>
      <w:r w:rsidR="004C578A" w:rsidRPr="008E51C3">
        <w:t xml:space="preserve">Wanneer en hoe </w:t>
      </w:r>
      <w:r w:rsidRPr="008E51C3">
        <w:t>hebben jullie dat doorgegeven aan de Gemeente?</w:t>
      </w:r>
    </w:p>
    <w:p w14:paraId="4D5E025C" w14:textId="22B9A0E9" w:rsidR="00CB37C7" w:rsidRPr="008E51C3" w:rsidRDefault="00CB37C7" w:rsidP="00CB37C7">
      <w:pPr>
        <w:ind w:left="360"/>
      </w:pPr>
      <w:r w:rsidRPr="008E51C3">
        <w:t xml:space="preserve">-Hoe hebben jullie het geregeld met de getuigen? </w:t>
      </w:r>
      <w:r w:rsidR="004C578A" w:rsidRPr="008E51C3">
        <w:t xml:space="preserve">Wanneer en hoe </w:t>
      </w:r>
      <w:r w:rsidRPr="008E51C3">
        <w:t>hebben jullie dat doorgegeven aan de Gemeente?</w:t>
      </w:r>
    </w:p>
    <w:p w14:paraId="465EC670" w14:textId="7446D65A" w:rsidR="004C578A" w:rsidRPr="008E51C3" w:rsidRDefault="004C578A" w:rsidP="00CB37C7">
      <w:pPr>
        <w:ind w:left="360"/>
      </w:pPr>
      <w:r w:rsidRPr="008E51C3">
        <w:t>-Had je het gevoel dat wat je had doorgegeven aan de Gemeente ook daadwerkelijk daar was aangekomen? Hoe kwam dat?</w:t>
      </w:r>
    </w:p>
    <w:p w14:paraId="2DD22821" w14:textId="05D07D7C" w:rsidR="00365F05" w:rsidRPr="008E51C3" w:rsidRDefault="00AA73E9" w:rsidP="00365F05">
      <w:pPr>
        <w:ind w:left="360"/>
      </w:pPr>
      <w:r w:rsidRPr="008E51C3">
        <w:t>-</w:t>
      </w:r>
      <w:r w:rsidR="00365F05" w:rsidRPr="008E51C3">
        <w:t>Wat ging er goed/leuk?</w:t>
      </w:r>
    </w:p>
    <w:p w14:paraId="725A4DD5" w14:textId="1B5D1C71" w:rsidR="00365F05" w:rsidRPr="008E51C3" w:rsidRDefault="00AA73E9" w:rsidP="00365F05">
      <w:pPr>
        <w:ind w:left="360"/>
      </w:pPr>
      <w:r w:rsidRPr="008E51C3">
        <w:t>-</w:t>
      </w:r>
      <w:r w:rsidR="00365F05" w:rsidRPr="008E51C3">
        <w:t>Wat ging er niet goed</w:t>
      </w:r>
      <w:r w:rsidR="00901683" w:rsidRPr="008E51C3">
        <w:t xml:space="preserve">? </w:t>
      </w:r>
    </w:p>
    <w:p w14:paraId="67AACAA0" w14:textId="49F25B06" w:rsidR="00AA73E9" w:rsidRPr="008E51C3" w:rsidRDefault="00AA73E9" w:rsidP="00AA73E9">
      <w:pPr>
        <w:ind w:left="360"/>
      </w:pPr>
      <w:r w:rsidRPr="008E51C3">
        <w:t>-</w:t>
      </w:r>
      <w:r w:rsidR="00365F05" w:rsidRPr="008E51C3">
        <w:t>Iets geks mee gemaakt?</w:t>
      </w:r>
      <w:r w:rsidR="00901683" w:rsidRPr="008E51C3">
        <w:t xml:space="preserve"> </w:t>
      </w:r>
      <w:r w:rsidR="004038CB" w:rsidRPr="008E51C3">
        <w:t>Iets spannends?</w:t>
      </w:r>
    </w:p>
    <w:p w14:paraId="23516E86" w14:textId="7BEDFDB9" w:rsidR="00365F05" w:rsidRPr="008E51C3" w:rsidRDefault="00AA73E9" w:rsidP="00AA73E9">
      <w:pPr>
        <w:ind w:left="360"/>
      </w:pPr>
      <w:r w:rsidRPr="008E51C3">
        <w:t>-</w:t>
      </w:r>
      <w:r w:rsidR="00365F05" w:rsidRPr="008E51C3">
        <w:t>Als er iets beter zou kunnen, wat dan?</w:t>
      </w:r>
      <w:r w:rsidR="00901683" w:rsidRPr="008E51C3">
        <w:t xml:space="preserve"> </w:t>
      </w:r>
    </w:p>
    <w:p w14:paraId="0262747A" w14:textId="340B1E66" w:rsidR="00CB37C7" w:rsidRPr="008E51C3" w:rsidRDefault="00CB37C7" w:rsidP="00901683">
      <w:pPr>
        <w:ind w:left="360"/>
      </w:pPr>
      <w:r w:rsidRPr="008E51C3">
        <w:t>-Wanneer had je behoefte aan overzicht van wat je al gedaan had?</w:t>
      </w:r>
    </w:p>
    <w:p w14:paraId="2999EFF2" w14:textId="271653DB" w:rsidR="00831E3D" w:rsidRPr="008E51C3" w:rsidRDefault="00831E3D" w:rsidP="00901683">
      <w:pPr>
        <w:ind w:left="360"/>
      </w:pPr>
      <w:r w:rsidRPr="008E51C3">
        <w:t>-Hoe zou je dat overzicht willen hebben?</w:t>
      </w:r>
      <w:bookmarkStart w:id="0" w:name="_GoBack"/>
      <w:bookmarkEnd w:id="0"/>
    </w:p>
    <w:p w14:paraId="2A6ABBB7" w14:textId="77777777" w:rsidR="00CB37C7" w:rsidRDefault="00CB37C7" w:rsidP="004038CB">
      <w:pPr>
        <w:rPr>
          <w:b/>
        </w:rPr>
      </w:pPr>
    </w:p>
    <w:p w14:paraId="22C82E63" w14:textId="41456E84" w:rsidR="00901683" w:rsidRDefault="00901683" w:rsidP="00901683">
      <w:pPr>
        <w:ind w:left="360"/>
      </w:pPr>
      <w:proofErr w:type="spellStart"/>
      <w:r>
        <w:rPr>
          <w:b/>
        </w:rPr>
        <w:t>Devices</w:t>
      </w:r>
      <w:proofErr w:type="spellEnd"/>
      <w:r>
        <w:rPr>
          <w:b/>
        </w:rPr>
        <w:t>:</w:t>
      </w:r>
    </w:p>
    <w:p w14:paraId="72240203" w14:textId="496F8625" w:rsidR="00365F05" w:rsidRPr="00C36A09" w:rsidRDefault="00901683" w:rsidP="004038CB">
      <w:pPr>
        <w:ind w:left="360"/>
      </w:pPr>
      <w:r>
        <w:t xml:space="preserve">-Als je digitaal contact had met de gemeente, met welke </w:t>
      </w:r>
      <w:proofErr w:type="spellStart"/>
      <w:r>
        <w:t>Devices</w:t>
      </w:r>
      <w:proofErr w:type="spellEnd"/>
      <w:r>
        <w:t xml:space="preserve"> ging dat dan?</w:t>
      </w:r>
    </w:p>
    <w:sectPr w:rsidR="00365F05" w:rsidRPr="00C36A09" w:rsidSect="006B4B3C">
      <w:type w:val="continuous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50F58" w14:textId="77777777" w:rsidR="00FA0F6A" w:rsidRDefault="00FA0F6A" w:rsidP="00DB5586">
      <w:r>
        <w:separator/>
      </w:r>
    </w:p>
  </w:endnote>
  <w:endnote w:type="continuationSeparator" w:id="0">
    <w:p w14:paraId="60850F59" w14:textId="77777777" w:rsidR="00FA0F6A" w:rsidRDefault="00FA0F6A" w:rsidP="00DB5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taNormal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50F56" w14:textId="77777777" w:rsidR="00FA0F6A" w:rsidRDefault="00FA0F6A" w:rsidP="00DB5586">
      <w:r>
        <w:separator/>
      </w:r>
    </w:p>
  </w:footnote>
  <w:footnote w:type="continuationSeparator" w:id="0">
    <w:p w14:paraId="60850F57" w14:textId="77777777" w:rsidR="00FA0F6A" w:rsidRDefault="00FA0F6A" w:rsidP="00DB5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EB0"/>
    <w:multiLevelType w:val="hybridMultilevel"/>
    <w:tmpl w:val="95C888F8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E24E86"/>
    <w:multiLevelType w:val="hybridMultilevel"/>
    <w:tmpl w:val="B15A3A32"/>
    <w:lvl w:ilvl="0" w:tplc="6A26CAD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D1713"/>
    <w:multiLevelType w:val="hybridMultilevel"/>
    <w:tmpl w:val="2A0428E2"/>
    <w:lvl w:ilvl="0" w:tplc="041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2730DD"/>
    <w:multiLevelType w:val="hybridMultilevel"/>
    <w:tmpl w:val="A35689B2"/>
    <w:lvl w:ilvl="0" w:tplc="D78CA8A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0193B"/>
    <w:multiLevelType w:val="hybridMultilevel"/>
    <w:tmpl w:val="52DA108E"/>
    <w:lvl w:ilvl="0" w:tplc="D78CA8A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52EBF"/>
    <w:multiLevelType w:val="hybridMultilevel"/>
    <w:tmpl w:val="090673B8"/>
    <w:lvl w:ilvl="0" w:tplc="D78CA8A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67362"/>
    <w:multiLevelType w:val="hybridMultilevel"/>
    <w:tmpl w:val="CFC8CACA"/>
    <w:lvl w:ilvl="0" w:tplc="1A9EAA1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439E0"/>
    <w:multiLevelType w:val="hybridMultilevel"/>
    <w:tmpl w:val="6FD84518"/>
    <w:lvl w:ilvl="0" w:tplc="142406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757C1"/>
    <w:multiLevelType w:val="hybridMultilevel"/>
    <w:tmpl w:val="73F02FB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E7126A"/>
    <w:multiLevelType w:val="multilevel"/>
    <w:tmpl w:val="185CCD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455D4567"/>
    <w:multiLevelType w:val="hybridMultilevel"/>
    <w:tmpl w:val="772A10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5562D"/>
    <w:multiLevelType w:val="hybridMultilevel"/>
    <w:tmpl w:val="A45E2D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C7BB4"/>
    <w:multiLevelType w:val="hybridMultilevel"/>
    <w:tmpl w:val="EB3A91EE"/>
    <w:lvl w:ilvl="0" w:tplc="041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AEA12CD"/>
    <w:multiLevelType w:val="hybridMultilevel"/>
    <w:tmpl w:val="1A3CE272"/>
    <w:lvl w:ilvl="0" w:tplc="AC0CB332">
      <w:start w:val="1"/>
      <w:numFmt w:val="bullet"/>
      <w:pStyle w:val="Lijstaline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6D35FC"/>
    <w:multiLevelType w:val="hybridMultilevel"/>
    <w:tmpl w:val="A280A496"/>
    <w:lvl w:ilvl="0" w:tplc="D78CA8A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B58FB"/>
    <w:multiLevelType w:val="hybridMultilevel"/>
    <w:tmpl w:val="597E9548"/>
    <w:lvl w:ilvl="0" w:tplc="789205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9" w:hanging="360"/>
      </w:pPr>
    </w:lvl>
    <w:lvl w:ilvl="2" w:tplc="0413001B" w:tentative="1">
      <w:start w:val="1"/>
      <w:numFmt w:val="lowerRoman"/>
      <w:lvlText w:val="%3."/>
      <w:lvlJc w:val="right"/>
      <w:pPr>
        <w:ind w:left="2509" w:hanging="180"/>
      </w:pPr>
    </w:lvl>
    <w:lvl w:ilvl="3" w:tplc="0413000F" w:tentative="1">
      <w:start w:val="1"/>
      <w:numFmt w:val="decimal"/>
      <w:lvlText w:val="%4."/>
      <w:lvlJc w:val="left"/>
      <w:pPr>
        <w:ind w:left="3229" w:hanging="360"/>
      </w:pPr>
    </w:lvl>
    <w:lvl w:ilvl="4" w:tplc="04130019" w:tentative="1">
      <w:start w:val="1"/>
      <w:numFmt w:val="lowerLetter"/>
      <w:lvlText w:val="%5."/>
      <w:lvlJc w:val="left"/>
      <w:pPr>
        <w:ind w:left="3949" w:hanging="360"/>
      </w:pPr>
    </w:lvl>
    <w:lvl w:ilvl="5" w:tplc="0413001B" w:tentative="1">
      <w:start w:val="1"/>
      <w:numFmt w:val="lowerRoman"/>
      <w:lvlText w:val="%6."/>
      <w:lvlJc w:val="right"/>
      <w:pPr>
        <w:ind w:left="4669" w:hanging="180"/>
      </w:pPr>
    </w:lvl>
    <w:lvl w:ilvl="6" w:tplc="0413000F" w:tentative="1">
      <w:start w:val="1"/>
      <w:numFmt w:val="decimal"/>
      <w:lvlText w:val="%7."/>
      <w:lvlJc w:val="left"/>
      <w:pPr>
        <w:ind w:left="5389" w:hanging="360"/>
      </w:pPr>
    </w:lvl>
    <w:lvl w:ilvl="7" w:tplc="04130019" w:tentative="1">
      <w:start w:val="1"/>
      <w:numFmt w:val="lowerLetter"/>
      <w:lvlText w:val="%8."/>
      <w:lvlJc w:val="left"/>
      <w:pPr>
        <w:ind w:left="6109" w:hanging="360"/>
      </w:pPr>
    </w:lvl>
    <w:lvl w:ilvl="8" w:tplc="041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83B6DCF"/>
    <w:multiLevelType w:val="hybridMultilevel"/>
    <w:tmpl w:val="D608AEE4"/>
    <w:lvl w:ilvl="0" w:tplc="D78CA8A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31C7D"/>
    <w:multiLevelType w:val="hybridMultilevel"/>
    <w:tmpl w:val="549C5B0A"/>
    <w:lvl w:ilvl="0" w:tplc="D78CA8A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D0114"/>
    <w:multiLevelType w:val="hybridMultilevel"/>
    <w:tmpl w:val="4F82BDB0"/>
    <w:lvl w:ilvl="0" w:tplc="D78CA8A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2"/>
  </w:num>
  <w:num w:numId="5">
    <w:abstractNumId w:val="10"/>
  </w:num>
  <w:num w:numId="6">
    <w:abstractNumId w:val="0"/>
  </w:num>
  <w:num w:numId="7">
    <w:abstractNumId w:val="12"/>
  </w:num>
  <w:num w:numId="8">
    <w:abstractNumId w:val="1"/>
  </w:num>
  <w:num w:numId="9">
    <w:abstractNumId w:val="15"/>
  </w:num>
  <w:num w:numId="10">
    <w:abstractNumId w:val="18"/>
  </w:num>
  <w:num w:numId="11">
    <w:abstractNumId w:val="7"/>
  </w:num>
  <w:num w:numId="12">
    <w:abstractNumId w:val="6"/>
  </w:num>
  <w:num w:numId="13">
    <w:abstractNumId w:val="17"/>
  </w:num>
  <w:num w:numId="14">
    <w:abstractNumId w:val="11"/>
  </w:num>
  <w:num w:numId="15">
    <w:abstractNumId w:val="4"/>
  </w:num>
  <w:num w:numId="16">
    <w:abstractNumId w:val="14"/>
  </w:num>
  <w:num w:numId="17">
    <w:abstractNumId w:val="5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748C"/>
    <w:rsid w:val="00011CAA"/>
    <w:rsid w:val="0004596D"/>
    <w:rsid w:val="00060D47"/>
    <w:rsid w:val="000752E1"/>
    <w:rsid w:val="0007637A"/>
    <w:rsid w:val="00090F05"/>
    <w:rsid w:val="00096D52"/>
    <w:rsid w:val="000B7C5C"/>
    <w:rsid w:val="000C1F47"/>
    <w:rsid w:val="00125601"/>
    <w:rsid w:val="0012566A"/>
    <w:rsid w:val="0013748C"/>
    <w:rsid w:val="00155715"/>
    <w:rsid w:val="001A655B"/>
    <w:rsid w:val="001B1B01"/>
    <w:rsid w:val="001D0FB9"/>
    <w:rsid w:val="001E325A"/>
    <w:rsid w:val="00200AAB"/>
    <w:rsid w:val="00227782"/>
    <w:rsid w:val="002B48D5"/>
    <w:rsid w:val="002C27FA"/>
    <w:rsid w:val="002F4CB4"/>
    <w:rsid w:val="00312BDF"/>
    <w:rsid w:val="00315D55"/>
    <w:rsid w:val="0033193B"/>
    <w:rsid w:val="00335549"/>
    <w:rsid w:val="00356DE5"/>
    <w:rsid w:val="00365F05"/>
    <w:rsid w:val="0037766C"/>
    <w:rsid w:val="003C6454"/>
    <w:rsid w:val="003E3EB9"/>
    <w:rsid w:val="00400788"/>
    <w:rsid w:val="004038CB"/>
    <w:rsid w:val="004207C1"/>
    <w:rsid w:val="00430222"/>
    <w:rsid w:val="00444D67"/>
    <w:rsid w:val="00476C00"/>
    <w:rsid w:val="00482673"/>
    <w:rsid w:val="004B2154"/>
    <w:rsid w:val="004B334F"/>
    <w:rsid w:val="004C578A"/>
    <w:rsid w:val="004D17A2"/>
    <w:rsid w:val="004E6706"/>
    <w:rsid w:val="005231D3"/>
    <w:rsid w:val="00530671"/>
    <w:rsid w:val="005407C5"/>
    <w:rsid w:val="00561178"/>
    <w:rsid w:val="00594D4C"/>
    <w:rsid w:val="00596657"/>
    <w:rsid w:val="005C2AA4"/>
    <w:rsid w:val="005D2922"/>
    <w:rsid w:val="005E038C"/>
    <w:rsid w:val="0062335D"/>
    <w:rsid w:val="0063169F"/>
    <w:rsid w:val="00633C89"/>
    <w:rsid w:val="0069296D"/>
    <w:rsid w:val="00697C8B"/>
    <w:rsid w:val="006B4369"/>
    <w:rsid w:val="006B4B3C"/>
    <w:rsid w:val="006B7482"/>
    <w:rsid w:val="00710974"/>
    <w:rsid w:val="00723898"/>
    <w:rsid w:val="007414D6"/>
    <w:rsid w:val="007553D4"/>
    <w:rsid w:val="0077078E"/>
    <w:rsid w:val="007813B9"/>
    <w:rsid w:val="00786FEF"/>
    <w:rsid w:val="007B65C8"/>
    <w:rsid w:val="007D7813"/>
    <w:rsid w:val="007E1D0F"/>
    <w:rsid w:val="007E3A6C"/>
    <w:rsid w:val="00831E3D"/>
    <w:rsid w:val="00860552"/>
    <w:rsid w:val="008778ED"/>
    <w:rsid w:val="00890840"/>
    <w:rsid w:val="0089410A"/>
    <w:rsid w:val="008B6120"/>
    <w:rsid w:val="008D3894"/>
    <w:rsid w:val="008E0238"/>
    <w:rsid w:val="008E51C3"/>
    <w:rsid w:val="008E744E"/>
    <w:rsid w:val="008E7E3E"/>
    <w:rsid w:val="008F776F"/>
    <w:rsid w:val="00901683"/>
    <w:rsid w:val="009B62DA"/>
    <w:rsid w:val="009B7236"/>
    <w:rsid w:val="009C4171"/>
    <w:rsid w:val="009D0B0B"/>
    <w:rsid w:val="009E502D"/>
    <w:rsid w:val="00A21597"/>
    <w:rsid w:val="00A302EF"/>
    <w:rsid w:val="00A406FB"/>
    <w:rsid w:val="00A45B34"/>
    <w:rsid w:val="00A71E69"/>
    <w:rsid w:val="00AA73E9"/>
    <w:rsid w:val="00AA7A23"/>
    <w:rsid w:val="00AB5A10"/>
    <w:rsid w:val="00AD7A12"/>
    <w:rsid w:val="00B05AC4"/>
    <w:rsid w:val="00B60601"/>
    <w:rsid w:val="00B8692A"/>
    <w:rsid w:val="00B91B20"/>
    <w:rsid w:val="00B948C1"/>
    <w:rsid w:val="00BC0000"/>
    <w:rsid w:val="00BC069B"/>
    <w:rsid w:val="00BC6E1C"/>
    <w:rsid w:val="00BD0C31"/>
    <w:rsid w:val="00BE22A5"/>
    <w:rsid w:val="00BE353C"/>
    <w:rsid w:val="00BE56A1"/>
    <w:rsid w:val="00BE61D1"/>
    <w:rsid w:val="00BF40F2"/>
    <w:rsid w:val="00C1165B"/>
    <w:rsid w:val="00C1231C"/>
    <w:rsid w:val="00C2043A"/>
    <w:rsid w:val="00C36A09"/>
    <w:rsid w:val="00C36BBF"/>
    <w:rsid w:val="00C36EA0"/>
    <w:rsid w:val="00C378A8"/>
    <w:rsid w:val="00C96B48"/>
    <w:rsid w:val="00CB37C7"/>
    <w:rsid w:val="00CB77F6"/>
    <w:rsid w:val="00CC4D35"/>
    <w:rsid w:val="00CE05A9"/>
    <w:rsid w:val="00CF22EF"/>
    <w:rsid w:val="00D02B6F"/>
    <w:rsid w:val="00D13538"/>
    <w:rsid w:val="00D53514"/>
    <w:rsid w:val="00D6028F"/>
    <w:rsid w:val="00D775F5"/>
    <w:rsid w:val="00D77C5B"/>
    <w:rsid w:val="00D8546C"/>
    <w:rsid w:val="00DA6EA8"/>
    <w:rsid w:val="00DB5586"/>
    <w:rsid w:val="00DF3425"/>
    <w:rsid w:val="00E31364"/>
    <w:rsid w:val="00E71BC6"/>
    <w:rsid w:val="00E81DD7"/>
    <w:rsid w:val="00E842A5"/>
    <w:rsid w:val="00E95CE3"/>
    <w:rsid w:val="00EA10AC"/>
    <w:rsid w:val="00EB3C8A"/>
    <w:rsid w:val="00EC728B"/>
    <w:rsid w:val="00F13684"/>
    <w:rsid w:val="00F8541E"/>
    <w:rsid w:val="00F91788"/>
    <w:rsid w:val="00FA0626"/>
    <w:rsid w:val="00FA0F6A"/>
    <w:rsid w:val="00FD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0850F08"/>
  <w15:docId w15:val="{9E0DA305-5FAA-48FF-B5DD-24EBA88B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B5586"/>
    <w:pPr>
      <w:spacing w:after="0" w:line="280" w:lineRule="atLeast"/>
    </w:pPr>
    <w:rPr>
      <w:rFonts w:ascii="Verdana" w:hAnsi="Verdana"/>
      <w:sz w:val="18"/>
    </w:rPr>
  </w:style>
  <w:style w:type="paragraph" w:styleId="Kop1">
    <w:name w:val="heading 1"/>
    <w:basedOn w:val="Standaard"/>
    <w:next w:val="Standaard"/>
    <w:link w:val="Kop1Char"/>
    <w:uiPriority w:val="9"/>
    <w:qFormat/>
    <w:rsid w:val="000752E1"/>
    <w:pPr>
      <w:keepNext/>
      <w:keepLines/>
      <w:outlineLvl w:val="0"/>
    </w:pPr>
    <w:rPr>
      <w:rFonts w:eastAsiaTheme="majorEastAsia" w:cstheme="majorBidi"/>
      <w:b/>
      <w:bCs/>
      <w:smallCaps/>
      <w:color w:val="003359"/>
      <w:sz w:val="2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DA6E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929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9296D"/>
    <w:rPr>
      <w:rFonts w:ascii="Verdana" w:hAnsi="Verdana"/>
      <w:sz w:val="18"/>
    </w:rPr>
  </w:style>
  <w:style w:type="paragraph" w:styleId="Voettekst">
    <w:name w:val="footer"/>
    <w:basedOn w:val="Standaard"/>
    <w:link w:val="VoettekstChar"/>
    <w:uiPriority w:val="99"/>
    <w:unhideWhenUsed/>
    <w:rsid w:val="006929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9296D"/>
    <w:rPr>
      <w:rFonts w:ascii="Verdana" w:hAnsi="Verdana"/>
      <w:sz w:val="18"/>
    </w:rPr>
  </w:style>
  <w:style w:type="character" w:styleId="Hyperlink">
    <w:name w:val="Hyperlink"/>
    <w:basedOn w:val="Standaardalinea-lettertype"/>
    <w:uiPriority w:val="99"/>
    <w:unhideWhenUsed/>
    <w:rsid w:val="0069296D"/>
    <w:rPr>
      <w:color w:val="0000FF" w:themeColor="hyperlink"/>
      <w:u w:val="single"/>
    </w:rPr>
  </w:style>
  <w:style w:type="paragraph" w:customStyle="1" w:styleId="kadertekst">
    <w:name w:val="kadertekst"/>
    <w:basedOn w:val="Standaard"/>
    <w:link w:val="kadertekstChar"/>
    <w:qFormat/>
    <w:rsid w:val="00A45B34"/>
    <w:rPr>
      <w:rFonts w:cs="MetaNormal-Roman"/>
      <w:smallCaps/>
      <w:color w:val="FFFFFF" w:themeColor="background1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929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296D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0752E1"/>
    <w:rPr>
      <w:rFonts w:ascii="Verdana" w:eastAsiaTheme="majorEastAsia" w:hAnsi="Verdana" w:cstheme="majorBidi"/>
      <w:b/>
      <w:bCs/>
      <w:smallCaps/>
      <w:color w:val="003359"/>
      <w:szCs w:val="2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D17A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D17A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D17A2"/>
    <w:rPr>
      <w:rFonts w:ascii="Verdana" w:hAnsi="Verdana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D17A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D17A2"/>
    <w:rPr>
      <w:rFonts w:ascii="Verdana" w:hAnsi="Verdana"/>
      <w:b/>
      <w:bCs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DA6E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8E7E3E"/>
    <w:pPr>
      <w:spacing w:after="600" w:line="240" w:lineRule="auto"/>
      <w:ind w:right="141"/>
    </w:pPr>
    <w:rPr>
      <w:b/>
      <w:color w:val="DD4814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B5586"/>
    <w:rPr>
      <w:rFonts w:ascii="Verdana" w:hAnsi="Verdana"/>
      <w:b/>
      <w:color w:val="DD4814"/>
      <w:sz w:val="48"/>
      <w:szCs w:val="56"/>
    </w:rPr>
  </w:style>
  <w:style w:type="paragraph" w:styleId="Ondertitel">
    <w:name w:val="Subtitle"/>
    <w:aliases w:val="Inleiding"/>
    <w:basedOn w:val="Standaard"/>
    <w:next w:val="Standaard"/>
    <w:link w:val="OndertitelChar"/>
    <w:uiPriority w:val="11"/>
    <w:qFormat/>
    <w:rsid w:val="00A45B34"/>
    <w:pPr>
      <w:spacing w:after="720"/>
    </w:pPr>
    <w:rPr>
      <w:bCs/>
      <w:smallCaps/>
      <w:spacing w:val="20"/>
      <w:sz w:val="22"/>
    </w:rPr>
  </w:style>
  <w:style w:type="character" w:customStyle="1" w:styleId="OndertitelChar">
    <w:name w:val="Ondertitel Char"/>
    <w:aliases w:val="Inleiding Char"/>
    <w:basedOn w:val="Standaardalinea-lettertype"/>
    <w:link w:val="Ondertitel"/>
    <w:uiPriority w:val="11"/>
    <w:rsid w:val="00A45B34"/>
    <w:rPr>
      <w:rFonts w:ascii="Verdana" w:hAnsi="Verdana"/>
      <w:bCs/>
      <w:smallCaps/>
      <w:spacing w:val="20"/>
    </w:rPr>
  </w:style>
  <w:style w:type="paragraph" w:styleId="Lijstalinea">
    <w:name w:val="List Paragraph"/>
    <w:basedOn w:val="Standaard"/>
    <w:uiPriority w:val="34"/>
    <w:qFormat/>
    <w:rsid w:val="00DB5586"/>
    <w:pPr>
      <w:numPr>
        <w:numId w:val="1"/>
      </w:numPr>
      <w:contextualSpacing/>
    </w:pPr>
  </w:style>
  <w:style w:type="paragraph" w:customStyle="1" w:styleId="kopinkader">
    <w:name w:val="kop in kader"/>
    <w:basedOn w:val="Standaard"/>
    <w:next w:val="kadertekst"/>
    <w:link w:val="kopinkaderChar"/>
    <w:rsid w:val="00A45B34"/>
    <w:rPr>
      <w:b/>
      <w:sz w:val="22"/>
    </w:rPr>
  </w:style>
  <w:style w:type="paragraph" w:customStyle="1" w:styleId="tekstinkader">
    <w:name w:val="tekst in kader"/>
    <w:basedOn w:val="kadertekst"/>
    <w:link w:val="tekstinkaderChar"/>
    <w:rsid w:val="00596657"/>
    <w:rPr>
      <w:sz w:val="22"/>
    </w:rPr>
  </w:style>
  <w:style w:type="character" w:customStyle="1" w:styleId="kadertekstChar">
    <w:name w:val="kadertekst Char"/>
    <w:basedOn w:val="Standaardalinea-lettertype"/>
    <w:link w:val="kadertekst"/>
    <w:rsid w:val="00A45B34"/>
    <w:rPr>
      <w:rFonts w:ascii="Verdana" w:hAnsi="Verdana" w:cs="MetaNormal-Roman"/>
      <w:smallCaps/>
      <w:color w:val="FFFFFF" w:themeColor="background1"/>
      <w:sz w:val="18"/>
      <w:szCs w:val="18"/>
    </w:rPr>
  </w:style>
  <w:style w:type="character" w:customStyle="1" w:styleId="kopinkaderChar">
    <w:name w:val="kop in kader Char"/>
    <w:basedOn w:val="kadertekstChar"/>
    <w:link w:val="kopinkader"/>
    <w:rsid w:val="00A45B34"/>
    <w:rPr>
      <w:rFonts w:ascii="Verdana" w:hAnsi="Verdana" w:cs="MetaNormal-Roman"/>
      <w:b/>
      <w:smallCaps/>
      <w:color w:val="FFFFFF" w:themeColor="background1"/>
      <w:sz w:val="18"/>
      <w:szCs w:val="18"/>
    </w:rPr>
  </w:style>
  <w:style w:type="character" w:customStyle="1" w:styleId="tekstinkaderChar">
    <w:name w:val="tekst in kader Char"/>
    <w:basedOn w:val="kadertekstChar"/>
    <w:link w:val="tekstinkader"/>
    <w:rsid w:val="00596657"/>
    <w:rPr>
      <w:rFonts w:ascii="Verdana" w:hAnsi="Verdana" w:cs="MetaNormal-Roman"/>
      <w:smallCaps/>
      <w:color w:val="FFFFFF" w:themeColor="background1"/>
      <w:sz w:val="18"/>
      <w:szCs w:val="18"/>
    </w:rPr>
  </w:style>
  <w:style w:type="paragraph" w:customStyle="1" w:styleId="K-kaderpag1tekst">
    <w:name w:val="K-kaderpag1 tekst"/>
    <w:link w:val="K-kaderpag1tekstChar"/>
    <w:qFormat/>
    <w:rsid w:val="00A45B34"/>
    <w:pPr>
      <w:spacing w:after="120" w:line="240" w:lineRule="auto"/>
    </w:pPr>
    <w:rPr>
      <w:rFonts w:ascii="Verdana" w:hAnsi="Verdana" w:cs="MetaNormal-Roman"/>
      <w:b/>
      <w:smallCaps/>
      <w:color w:val="FFFFFF" w:themeColor="background1"/>
      <w:sz w:val="30"/>
      <w:szCs w:val="30"/>
    </w:rPr>
  </w:style>
  <w:style w:type="character" w:customStyle="1" w:styleId="K-kaderpag1tekstChar">
    <w:name w:val="K-kaderpag1 tekst Char"/>
    <w:basedOn w:val="Standaardalinea-lettertype"/>
    <w:link w:val="K-kaderpag1tekst"/>
    <w:rsid w:val="00A45B34"/>
    <w:rPr>
      <w:rFonts w:ascii="Verdana" w:hAnsi="Verdana" w:cs="MetaNormal-Roman"/>
      <w:b/>
      <w:smallCaps/>
      <w:color w:val="FFFFFF" w:themeColor="background1"/>
      <w:sz w:val="30"/>
      <w:szCs w:val="30"/>
    </w:rPr>
  </w:style>
  <w:style w:type="character" w:styleId="Tekstvantijdelijkeaanduiding">
    <w:name w:val="Placeholder Text"/>
    <w:basedOn w:val="Standaardalinea-lettertype"/>
    <w:uiPriority w:val="99"/>
    <w:semiHidden/>
    <w:rsid w:val="001E325A"/>
    <w:rPr>
      <w:color w:val="808080"/>
    </w:rPr>
  </w:style>
  <w:style w:type="paragraph" w:styleId="Plattetekst">
    <w:name w:val="Body Text"/>
    <w:basedOn w:val="Standaard"/>
    <w:link w:val="PlattetekstChar"/>
    <w:semiHidden/>
    <w:rsid w:val="00482673"/>
    <w:pPr>
      <w:spacing w:line="312" w:lineRule="auto"/>
    </w:pPr>
    <w:rPr>
      <w:rFonts w:ascii="Arial" w:eastAsia="Times New Roman" w:hAnsi="Arial" w:cs="Times New Roman"/>
      <w:snapToGrid w:val="0"/>
      <w:sz w:val="24"/>
      <w:szCs w:val="20"/>
      <w:lang w:eastAsia="nl-NL"/>
    </w:rPr>
  </w:style>
  <w:style w:type="character" w:customStyle="1" w:styleId="PlattetekstChar">
    <w:name w:val="Platte tekst Char"/>
    <w:basedOn w:val="Standaardalinea-lettertype"/>
    <w:link w:val="Plattetekst"/>
    <w:semiHidden/>
    <w:rsid w:val="00482673"/>
    <w:rPr>
      <w:rFonts w:ascii="Arial" w:eastAsia="Times New Roman" w:hAnsi="Arial" w:cs="Times New Roman"/>
      <w:snapToGrid w:val="0"/>
      <w:sz w:val="24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695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856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666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9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142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356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177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723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039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926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25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9951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16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55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68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KING\KING%20factsheet%20-%207%20januari%202014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1C691B589C94CB1F2B7C78436E31D" ma:contentTypeVersion="0" ma:contentTypeDescription="Een nieuw document maken." ma:contentTypeScope="" ma:versionID="ed5fa0816b0f0e0ee987e2fea16bc90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E98B3A-5637-46FF-969F-43ADEAE749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4AE030-C3D8-4401-AAFD-62420E041B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879F3F-3908-4E65-8C93-36303A2E616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DCFFAF3-038F-4CD7-8319-6AFFB272E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KING factsheet - 7 januari 2014</Template>
  <TotalTime>28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Vereniging Nederlandse Gemeenten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Leonie Brouwer</dc:creator>
  <cp:lastModifiedBy>Chatinier, Jeroen du</cp:lastModifiedBy>
  <cp:revision>9</cp:revision>
  <cp:lastPrinted>2019-01-08T15:21:00Z</cp:lastPrinted>
  <dcterms:created xsi:type="dcterms:W3CDTF">2019-10-09T13:57:00Z</dcterms:created>
  <dcterms:modified xsi:type="dcterms:W3CDTF">2019-10-24T09:13:00Z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0x010100ACF1C691B589C94CB1F2B7C78436E31D</vt:lpwstr>
  </property>
</Properties>
</file>